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5E" w:rsidRPr="00B83113" w:rsidRDefault="0033725E" w:rsidP="00A32B11">
      <w:pPr>
        <w:jc w:val="center"/>
        <w:rPr>
          <w:rFonts w:ascii="Arial" w:hAnsi="Arial" w:cs="Arial"/>
          <w:b/>
          <w:sz w:val="22"/>
        </w:rPr>
      </w:pPr>
      <w:r w:rsidRPr="00B83113">
        <w:rPr>
          <w:rFonts w:ascii="Arial" w:hAnsi="Arial" w:cs="Arial"/>
          <w:b/>
          <w:sz w:val="22"/>
        </w:rPr>
        <w:t>PARCIAL BASES DE DATOS</w:t>
      </w:r>
    </w:p>
    <w:p w:rsidR="0033725E" w:rsidRDefault="0033725E" w:rsidP="00A32B11">
      <w:pPr>
        <w:jc w:val="center"/>
        <w:rPr>
          <w:rFonts w:ascii="Arial" w:hAnsi="Arial" w:cs="Arial"/>
          <w:b/>
        </w:rPr>
      </w:pPr>
    </w:p>
    <w:p w:rsidR="0033725E" w:rsidRDefault="0033725E" w:rsidP="00A32B1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de Antioquia - Facultad de Ingeniería</w:t>
      </w:r>
    </w:p>
    <w:p w:rsidR="0033725E" w:rsidRDefault="0033725E" w:rsidP="00A32B1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Freddy Duitama – Juan Camilo Alzate</w:t>
      </w:r>
    </w:p>
    <w:p w:rsidR="0033725E" w:rsidRDefault="0033725E" w:rsidP="00A32B11">
      <w:pPr>
        <w:rPr>
          <w:rFonts w:ascii="Arial" w:hAnsi="Arial" w:cs="Arial"/>
          <w:b/>
        </w:rPr>
      </w:pPr>
    </w:p>
    <w:p w:rsidR="0033725E" w:rsidRDefault="0033725E" w:rsidP="00A32B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Mayo 24 de 2012</w:t>
      </w:r>
    </w:p>
    <w:p w:rsidR="0033725E" w:rsidRDefault="0033725E" w:rsidP="00A32B11">
      <w:pPr>
        <w:rPr>
          <w:rFonts w:ascii="Arial" w:hAnsi="Arial" w:cs="Arial"/>
          <w:b/>
        </w:rPr>
      </w:pPr>
    </w:p>
    <w:p w:rsidR="0033725E" w:rsidRDefault="0033725E" w:rsidP="00A32B11">
      <w:pPr>
        <w:rPr>
          <w:rFonts w:ascii="Arial" w:hAnsi="Arial" w:cs="Arial"/>
          <w:b/>
        </w:rPr>
      </w:pPr>
    </w:p>
    <w:p w:rsidR="0033725E" w:rsidRDefault="0033725E" w:rsidP="00A32B11">
      <w:pPr>
        <w:rPr>
          <w:rFonts w:ascii="Arial" w:hAnsi="Arial" w:cs="Arial"/>
        </w:rPr>
      </w:pPr>
      <w:r>
        <w:rPr>
          <w:rFonts w:ascii="Arial" w:hAnsi="Arial" w:cs="Arial"/>
        </w:rPr>
        <w:t>Nombre estudiante: _____________________________________  cédula: __________________</w:t>
      </w:r>
    </w:p>
    <w:p w:rsidR="0033725E" w:rsidRDefault="0033725E" w:rsidP="00A32B11">
      <w:pPr>
        <w:rPr>
          <w:sz w:val="22"/>
        </w:rPr>
      </w:pPr>
    </w:p>
    <w:p w:rsidR="0033725E" w:rsidRDefault="0033725E" w:rsidP="00A32B11">
      <w:pPr>
        <w:rPr>
          <w:sz w:val="22"/>
        </w:rPr>
      </w:pPr>
    </w:p>
    <w:p w:rsidR="0033725E" w:rsidRDefault="0033725E" w:rsidP="00A32B11">
      <w:pPr>
        <w:rPr>
          <w:b/>
          <w:sz w:val="22"/>
        </w:rPr>
      </w:pPr>
      <w:r>
        <w:rPr>
          <w:b/>
          <w:sz w:val="22"/>
        </w:rPr>
        <w:t>Sean las relaciones.</w:t>
      </w:r>
    </w:p>
    <w:p w:rsidR="0033725E" w:rsidRDefault="0033725E" w:rsidP="00A32B11">
      <w:pPr>
        <w:rPr>
          <w:b/>
          <w:sz w:val="22"/>
          <w:u w:val="single"/>
        </w:rPr>
      </w:pPr>
    </w:p>
    <w:p w:rsidR="0033725E" w:rsidRDefault="0033725E" w:rsidP="00D26682">
      <w:pPr>
        <w:jc w:val="both"/>
        <w:rPr>
          <w:sz w:val="22"/>
        </w:rPr>
      </w:pPr>
      <w:r>
        <w:rPr>
          <w:b/>
          <w:sz w:val="22"/>
          <w:u w:val="single"/>
        </w:rPr>
        <w:t>Pais</w:t>
      </w:r>
      <w:r w:rsidRPr="00841A92">
        <w:rPr>
          <w:sz w:val="22"/>
        </w:rPr>
        <w:t xml:space="preserve"> (código</w:t>
      </w:r>
      <w:r>
        <w:rPr>
          <w:sz w:val="22"/>
        </w:rPr>
        <w:t xml:space="preserve"> : number(5)</w:t>
      </w:r>
      <w:r w:rsidRPr="00841A92">
        <w:rPr>
          <w:sz w:val="22"/>
        </w:rPr>
        <w:t>, nombre</w:t>
      </w:r>
      <w:r>
        <w:rPr>
          <w:sz w:val="22"/>
        </w:rPr>
        <w:t xml:space="preserve"> : varchar2(30)</w:t>
      </w:r>
      <w:r w:rsidRPr="00841A92">
        <w:rPr>
          <w:sz w:val="22"/>
        </w:rPr>
        <w:t>)</w:t>
      </w:r>
    </w:p>
    <w:p w:rsidR="0033725E" w:rsidRDefault="0033725E" w:rsidP="00D26682">
      <w:pPr>
        <w:jc w:val="both"/>
        <w:rPr>
          <w:b/>
          <w:sz w:val="22"/>
          <w:u w:val="single"/>
        </w:rPr>
      </w:pPr>
      <w:r>
        <w:rPr>
          <w:sz w:val="22"/>
        </w:rPr>
        <w:t>Esta tabla almacena todos los países del mundo. Clave primaria (código)</w:t>
      </w:r>
    </w:p>
    <w:p w:rsidR="0033725E" w:rsidRDefault="0033725E" w:rsidP="00D26682">
      <w:pPr>
        <w:jc w:val="both"/>
        <w:rPr>
          <w:b/>
          <w:sz w:val="22"/>
          <w:u w:val="single"/>
        </w:rPr>
      </w:pPr>
    </w:p>
    <w:p w:rsidR="0033725E" w:rsidRPr="00D26682" w:rsidRDefault="0033725E" w:rsidP="00D26682">
      <w:pPr>
        <w:jc w:val="both"/>
        <w:rPr>
          <w:rFonts w:ascii="Arial" w:hAnsi="Arial" w:cs="Arial"/>
          <w:bCs/>
        </w:rPr>
      </w:pPr>
      <w:r w:rsidRPr="004C55A1">
        <w:rPr>
          <w:b/>
          <w:sz w:val="22"/>
          <w:u w:val="single"/>
        </w:rPr>
        <w:t>C</w:t>
      </w:r>
      <w:r>
        <w:rPr>
          <w:b/>
          <w:sz w:val="22"/>
          <w:u w:val="single"/>
        </w:rPr>
        <w:t>iudad</w:t>
      </w:r>
      <w:r w:rsidRPr="004C55A1">
        <w:rPr>
          <w:b/>
          <w:sz w:val="22"/>
          <w:u w:val="single"/>
        </w:rPr>
        <w:t xml:space="preserve"> </w:t>
      </w:r>
      <w:r w:rsidRPr="00CA5F72">
        <w:rPr>
          <w:sz w:val="22"/>
        </w:rPr>
        <w:t>(código: number(8), nombre : varchar2(50)</w:t>
      </w:r>
      <w:r>
        <w:rPr>
          <w:sz w:val="22"/>
        </w:rPr>
        <w:t>, país : number(5)</w:t>
      </w:r>
      <w:r w:rsidRPr="00CA5F72">
        <w:rPr>
          <w:sz w:val="22"/>
        </w:rPr>
        <w:t xml:space="preserve"> )</w:t>
      </w:r>
    </w:p>
    <w:p w:rsidR="0033725E" w:rsidRDefault="0033725E" w:rsidP="00D26682">
      <w:pPr>
        <w:jc w:val="both"/>
        <w:rPr>
          <w:sz w:val="22"/>
        </w:rPr>
      </w:pPr>
      <w:r>
        <w:rPr>
          <w:sz w:val="22"/>
        </w:rPr>
        <w:t>Esta tabla a</w:t>
      </w:r>
      <w:r w:rsidRPr="004C55A1">
        <w:rPr>
          <w:sz w:val="22"/>
        </w:rPr>
        <w:t>lmacena las ciudades donde se pueden localizar los bares. C</w:t>
      </w:r>
      <w:r>
        <w:rPr>
          <w:sz w:val="22"/>
        </w:rPr>
        <w:t>l</w:t>
      </w:r>
      <w:r w:rsidRPr="004C55A1">
        <w:rPr>
          <w:sz w:val="22"/>
        </w:rPr>
        <w:t>ave primaria (código).</w:t>
      </w:r>
    </w:p>
    <w:p w:rsidR="0033725E" w:rsidRDefault="0033725E" w:rsidP="00C141DF">
      <w:pPr>
        <w:jc w:val="both"/>
        <w:rPr>
          <w:sz w:val="22"/>
        </w:rPr>
      </w:pPr>
      <w:r>
        <w:rPr>
          <w:sz w:val="22"/>
        </w:rPr>
        <w:t xml:space="preserve">Atributo país clave foránea a la tabla País. </w:t>
      </w:r>
    </w:p>
    <w:p w:rsidR="0033725E" w:rsidRDefault="0033725E" w:rsidP="00C141DF">
      <w:pPr>
        <w:jc w:val="both"/>
        <w:rPr>
          <w:b/>
          <w:sz w:val="22"/>
          <w:u w:val="single"/>
        </w:rPr>
      </w:pPr>
    </w:p>
    <w:p w:rsidR="0033725E" w:rsidRDefault="0033725E" w:rsidP="00A32B11">
      <w:pPr>
        <w:rPr>
          <w:sz w:val="22"/>
        </w:rPr>
      </w:pPr>
      <w:r>
        <w:rPr>
          <w:b/>
          <w:sz w:val="22"/>
          <w:u w:val="single"/>
        </w:rPr>
        <w:t>Bar</w:t>
      </w:r>
      <w:r>
        <w:rPr>
          <w:sz w:val="22"/>
        </w:rPr>
        <w:t xml:space="preserve"> (código : number(4), nombre : varchar2(30), cupo : number(5), dueño :varchar2(30), 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 xml:space="preserve">          ciudad : number(8) )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 xml:space="preserve">Esta tabla almacena los bares del sistema con el cupo de clientes máximo. Clave primaria (código). Nombre, dueño y cupo son valores obligatorios. Atributo </w:t>
      </w:r>
      <w:r w:rsidRPr="00F93CC0">
        <w:rPr>
          <w:sz w:val="22"/>
          <w:u w:val="single"/>
        </w:rPr>
        <w:t>ciudad</w:t>
      </w:r>
      <w:r w:rsidRPr="00D26682">
        <w:rPr>
          <w:sz w:val="22"/>
        </w:rPr>
        <w:t xml:space="preserve"> clave </w:t>
      </w:r>
      <w:r>
        <w:rPr>
          <w:sz w:val="22"/>
        </w:rPr>
        <w:t>foránea</w:t>
      </w:r>
      <w:r w:rsidRPr="00D26682">
        <w:rPr>
          <w:sz w:val="22"/>
        </w:rPr>
        <w:t xml:space="preserve"> </w:t>
      </w:r>
      <w:r>
        <w:rPr>
          <w:sz w:val="22"/>
        </w:rPr>
        <w:t>a la tabla</w:t>
      </w:r>
      <w:r w:rsidRPr="00D26682">
        <w:rPr>
          <w:sz w:val="22"/>
        </w:rPr>
        <w:t xml:space="preserve"> CIUDAD.</w:t>
      </w:r>
    </w:p>
    <w:p w:rsidR="0033725E" w:rsidRDefault="0033725E" w:rsidP="00A32B11">
      <w:pPr>
        <w:rPr>
          <w:b/>
          <w:sz w:val="22"/>
          <w:u w:val="single"/>
        </w:rPr>
      </w:pPr>
    </w:p>
    <w:p w:rsidR="0033725E" w:rsidRDefault="0033725E" w:rsidP="00A32B11">
      <w:pPr>
        <w:rPr>
          <w:sz w:val="22"/>
        </w:rPr>
      </w:pPr>
      <w:r>
        <w:rPr>
          <w:b/>
          <w:sz w:val="22"/>
          <w:u w:val="single"/>
        </w:rPr>
        <w:t xml:space="preserve">Cliente </w:t>
      </w:r>
      <w:r>
        <w:rPr>
          <w:sz w:val="22"/>
        </w:rPr>
        <w:t xml:space="preserve">(cédula : number(11), nombre varchar2(30), fecha_nacimiento : DATE , 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 xml:space="preserve">                país : number(5) )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 xml:space="preserve">Esta tabla almacena los clientes de los bares. Clave primaria (cédula). Nombre y nacionalidad son campos obligatorios. Atributo país clave foránea de la tabla País. </w:t>
      </w:r>
    </w:p>
    <w:p w:rsidR="0033725E" w:rsidRDefault="0033725E" w:rsidP="00A32B11">
      <w:pPr>
        <w:rPr>
          <w:sz w:val="22"/>
        </w:rPr>
      </w:pPr>
    </w:p>
    <w:p w:rsidR="0033725E" w:rsidRPr="00940397" w:rsidRDefault="0033725E" w:rsidP="0092576F">
      <w:pPr>
        <w:rPr>
          <w:sz w:val="22"/>
          <w:lang w:val="es-ES"/>
        </w:rPr>
      </w:pPr>
      <w:r w:rsidRPr="00940397">
        <w:rPr>
          <w:b/>
          <w:sz w:val="22"/>
          <w:u w:val="single"/>
          <w:lang w:val="es-ES"/>
        </w:rPr>
        <w:t>ClienteXBar</w:t>
      </w:r>
      <w:r w:rsidRPr="00940397">
        <w:rPr>
          <w:sz w:val="22"/>
          <w:lang w:val="es-ES"/>
        </w:rPr>
        <w:t xml:space="preserve"> (cliente : Number(11)  , bar : Number(4) )</w:t>
      </w:r>
    </w:p>
    <w:p w:rsidR="0033725E" w:rsidRDefault="0033725E" w:rsidP="0092576F">
      <w:pPr>
        <w:rPr>
          <w:sz w:val="22"/>
        </w:rPr>
      </w:pPr>
      <w:r>
        <w:rPr>
          <w:sz w:val="22"/>
        </w:rPr>
        <w:t>Eta tabla almacena los bares frecuentados por un cliente. Clave primaria (cliente, bar)</w:t>
      </w:r>
      <w:r>
        <w:rPr>
          <w:sz w:val="22"/>
        </w:rPr>
        <w:tab/>
      </w:r>
      <w:r>
        <w:rPr>
          <w:sz w:val="22"/>
        </w:rPr>
        <w:tab/>
      </w:r>
    </w:p>
    <w:p w:rsidR="0033725E" w:rsidRDefault="0033725E" w:rsidP="0092576F">
      <w:pPr>
        <w:rPr>
          <w:sz w:val="22"/>
        </w:rPr>
      </w:pPr>
      <w:r>
        <w:rPr>
          <w:sz w:val="22"/>
        </w:rPr>
        <w:t xml:space="preserve">Atributo </w:t>
      </w:r>
      <w:r w:rsidRPr="0092576F">
        <w:rPr>
          <w:sz w:val="22"/>
          <w:u w:val="single"/>
        </w:rPr>
        <w:t>ba</w:t>
      </w:r>
      <w:r>
        <w:rPr>
          <w:sz w:val="22"/>
        </w:rPr>
        <w:t xml:space="preserve">r clave foránea a la tabla BAR. Atributo </w:t>
      </w:r>
      <w:r w:rsidRPr="00F93CC0">
        <w:rPr>
          <w:sz w:val="22"/>
          <w:u w:val="single"/>
        </w:rPr>
        <w:t>cliente</w:t>
      </w:r>
      <w:r>
        <w:rPr>
          <w:sz w:val="22"/>
        </w:rPr>
        <w:t xml:space="preserve"> clave foránea a la tabla CLIENTE.</w:t>
      </w:r>
    </w:p>
    <w:p w:rsidR="0033725E" w:rsidRDefault="0033725E" w:rsidP="00A32B11">
      <w:pPr>
        <w:rPr>
          <w:b/>
          <w:sz w:val="22"/>
          <w:u w:val="single"/>
        </w:rPr>
      </w:pPr>
    </w:p>
    <w:p w:rsidR="0033725E" w:rsidRDefault="0033725E" w:rsidP="00A32B11">
      <w:pPr>
        <w:rPr>
          <w:sz w:val="22"/>
        </w:rPr>
      </w:pPr>
      <w:r>
        <w:rPr>
          <w:b/>
          <w:sz w:val="22"/>
          <w:u w:val="single"/>
        </w:rPr>
        <w:t>Cerveza</w:t>
      </w:r>
      <w:r>
        <w:rPr>
          <w:sz w:val="22"/>
        </w:rPr>
        <w:t xml:space="preserve"> (código : number(6), nombre : varchar2(40), país :number(5))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 xml:space="preserve">Esta tabla almacena las cervezas que existen en el mercado. Clave primaria (código). 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 xml:space="preserve">Atributos Nombre y país son campos obligatorios. Atributo país clave foránea a la tabla País. </w:t>
      </w:r>
    </w:p>
    <w:p w:rsidR="0033725E" w:rsidRDefault="0033725E" w:rsidP="00A32B11">
      <w:pPr>
        <w:rPr>
          <w:b/>
          <w:sz w:val="22"/>
          <w:u w:val="single"/>
        </w:rPr>
      </w:pPr>
    </w:p>
    <w:p w:rsidR="0033725E" w:rsidRDefault="0033725E" w:rsidP="00A32B11">
      <w:pPr>
        <w:rPr>
          <w:sz w:val="22"/>
        </w:rPr>
      </w:pPr>
      <w:r>
        <w:rPr>
          <w:b/>
          <w:sz w:val="22"/>
          <w:u w:val="single"/>
        </w:rPr>
        <w:t xml:space="preserve">Oferta </w:t>
      </w:r>
      <w:r>
        <w:rPr>
          <w:sz w:val="22"/>
        </w:rPr>
        <w:t>(bar : Number(4) , cerveza : number(6) )</w:t>
      </w:r>
    </w:p>
    <w:p w:rsidR="0033725E" w:rsidRDefault="0033725E" w:rsidP="00A32B11">
      <w:pPr>
        <w:rPr>
          <w:sz w:val="22"/>
        </w:rPr>
      </w:pPr>
      <w:r>
        <w:rPr>
          <w:sz w:val="22"/>
        </w:rPr>
        <w:t>Esta tabla almacena las cervezas ofrecidas por cada bar. Clave primaria (bar, cerveza)</w:t>
      </w:r>
      <w:r>
        <w:rPr>
          <w:sz w:val="22"/>
        </w:rPr>
        <w:tab/>
      </w:r>
      <w:r>
        <w:rPr>
          <w:sz w:val="22"/>
        </w:rPr>
        <w:tab/>
      </w:r>
    </w:p>
    <w:p w:rsidR="0033725E" w:rsidRDefault="0033725E" w:rsidP="00A32B11">
      <w:pPr>
        <w:rPr>
          <w:sz w:val="22"/>
        </w:rPr>
      </w:pPr>
      <w:r w:rsidRPr="004962E3">
        <w:rPr>
          <w:sz w:val="22"/>
        </w:rPr>
        <w:t>Atributo</w:t>
      </w:r>
      <w:r>
        <w:rPr>
          <w:sz w:val="22"/>
          <w:u w:val="single"/>
        </w:rPr>
        <w:t xml:space="preserve"> </w:t>
      </w:r>
      <w:r w:rsidRPr="00F93CC0">
        <w:rPr>
          <w:sz w:val="22"/>
          <w:u w:val="single"/>
        </w:rPr>
        <w:t>bar</w:t>
      </w:r>
      <w:r>
        <w:rPr>
          <w:sz w:val="22"/>
        </w:rPr>
        <w:t xml:space="preserve"> clave foránea a la tabla BAR. Atributo </w:t>
      </w:r>
      <w:r w:rsidRPr="00F93CC0">
        <w:rPr>
          <w:sz w:val="22"/>
          <w:u w:val="single"/>
        </w:rPr>
        <w:t>cerveza</w:t>
      </w:r>
      <w:r>
        <w:rPr>
          <w:sz w:val="22"/>
        </w:rPr>
        <w:t xml:space="preserve">  clave foránea a la tabla CERVEZA.</w:t>
      </w:r>
    </w:p>
    <w:p w:rsidR="0033725E" w:rsidRDefault="0033725E" w:rsidP="00A32B11">
      <w:pPr>
        <w:rPr>
          <w:sz w:val="22"/>
        </w:rPr>
      </w:pPr>
    </w:p>
    <w:p w:rsidR="0033725E" w:rsidRDefault="0033725E" w:rsidP="004962E3">
      <w:pPr>
        <w:rPr>
          <w:b/>
          <w:sz w:val="22"/>
          <w:u w:val="single"/>
        </w:rPr>
      </w:pPr>
    </w:p>
    <w:p w:rsidR="0033725E" w:rsidRDefault="0033725E" w:rsidP="004962E3">
      <w:pPr>
        <w:rPr>
          <w:sz w:val="22"/>
        </w:rPr>
      </w:pPr>
      <w:r>
        <w:rPr>
          <w:b/>
          <w:sz w:val="22"/>
          <w:u w:val="single"/>
        </w:rPr>
        <w:t>Calificacion</w:t>
      </w:r>
      <w:r>
        <w:rPr>
          <w:sz w:val="22"/>
        </w:rPr>
        <w:t xml:space="preserve"> (cliente : number(11), cerveza : number(6), calificación : number(4,2)</w:t>
      </w:r>
      <w:r>
        <w:rPr>
          <w:sz w:val="22"/>
        </w:rPr>
        <w:tab/>
      </w:r>
    </w:p>
    <w:p w:rsidR="0033725E" w:rsidRDefault="0033725E" w:rsidP="004962E3">
      <w:pPr>
        <w:rPr>
          <w:sz w:val="22"/>
        </w:rPr>
      </w:pPr>
      <w:r>
        <w:rPr>
          <w:sz w:val="22"/>
        </w:rPr>
        <w:t xml:space="preserve">Las cervezas que un cliente ha probado y la calificación de </w:t>
      </w:r>
      <w:smartTag w:uri="urn:schemas-microsoft-com:office:smarttags" w:element="metricconverter">
        <w:smartTagPr>
          <w:attr w:name="ProductID" w:val="1 a"/>
        </w:smartTagPr>
        <w:r>
          <w:rPr>
            <w:sz w:val="22"/>
          </w:rPr>
          <w:t>1 a</w:t>
        </w:r>
      </w:smartTag>
      <w:r>
        <w:rPr>
          <w:sz w:val="22"/>
        </w:rPr>
        <w:t xml:space="preserve"> 5 que le otorga.</w:t>
      </w:r>
    </w:p>
    <w:p w:rsidR="0033725E" w:rsidRDefault="0033725E" w:rsidP="004962E3">
      <w:pPr>
        <w:rPr>
          <w:sz w:val="22"/>
        </w:rPr>
      </w:pPr>
      <w:r>
        <w:rPr>
          <w:sz w:val="22"/>
        </w:rPr>
        <w:t xml:space="preserve">Clave primaria (cliente, cerveza). Calificación es un valor obligatorio. </w:t>
      </w:r>
      <w:r w:rsidRPr="00EB0501">
        <w:rPr>
          <w:sz w:val="22"/>
        </w:rPr>
        <w:t xml:space="preserve">Atributo  </w:t>
      </w:r>
      <w:r w:rsidRPr="00F93CC0">
        <w:rPr>
          <w:sz w:val="22"/>
          <w:u w:val="single"/>
        </w:rPr>
        <w:t>cliente</w:t>
      </w:r>
      <w:r>
        <w:rPr>
          <w:sz w:val="22"/>
        </w:rPr>
        <w:t xml:space="preserve"> clave foránea a la tabla CLIENTE. Atributo </w:t>
      </w:r>
      <w:r w:rsidRPr="00F93CC0">
        <w:rPr>
          <w:sz w:val="22"/>
          <w:u w:val="single"/>
        </w:rPr>
        <w:t>cerveza</w:t>
      </w:r>
      <w:r>
        <w:rPr>
          <w:sz w:val="22"/>
        </w:rPr>
        <w:t xml:space="preserve"> clave foránea a la tabla CERVEZA.</w:t>
      </w:r>
    </w:p>
    <w:p w:rsidR="0033725E" w:rsidRDefault="0033725E" w:rsidP="00A32B11">
      <w:pPr>
        <w:rPr>
          <w:sz w:val="22"/>
        </w:rPr>
      </w:pPr>
    </w:p>
    <w:p w:rsidR="0033725E" w:rsidRDefault="0033725E" w:rsidP="00A32B11">
      <w:pPr>
        <w:rPr>
          <w:sz w:val="22"/>
        </w:rPr>
      </w:pPr>
    </w:p>
    <w:p w:rsidR="0033725E" w:rsidRDefault="0033725E" w:rsidP="00A32B11">
      <w:pPr>
        <w:rPr>
          <w:sz w:val="22"/>
        </w:rPr>
      </w:pPr>
    </w:p>
    <w:p w:rsidR="0033725E" w:rsidRDefault="0033725E" w:rsidP="00A32B11">
      <w:pPr>
        <w:rPr>
          <w:b/>
          <w:sz w:val="22"/>
          <w:u w:val="single"/>
        </w:rPr>
      </w:pPr>
    </w:p>
    <w:p w:rsidR="0033725E" w:rsidRDefault="0033725E" w:rsidP="00A32B11">
      <w:pPr>
        <w:rPr>
          <w:b/>
          <w:sz w:val="22"/>
          <w:u w:val="single"/>
        </w:rPr>
      </w:pPr>
    </w:p>
    <w:p w:rsidR="0033725E" w:rsidRDefault="0033725E" w:rsidP="00A32B11">
      <w:pPr>
        <w:rPr>
          <w:b/>
          <w:sz w:val="22"/>
          <w:u w:val="single"/>
        </w:rPr>
      </w:pPr>
      <w:r>
        <w:rPr>
          <w:b/>
          <w:sz w:val="22"/>
          <w:u w:val="single"/>
        </w:rPr>
        <w:t>PREGUNTAS</w:t>
      </w:r>
    </w:p>
    <w:p w:rsidR="0033725E" w:rsidRDefault="0033725E"/>
    <w:p w:rsidR="0033725E" w:rsidRDefault="0033725E" w:rsidP="00B711E3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(0.5) Para las cervezas que tienen al menos una calificación mayor o igual a 3.5, seleccione el nombre de las cervezas y el nombre del cliente que las califica. </w:t>
      </w:r>
      <w:r w:rsidRPr="00D41218">
        <w:rPr>
          <w:rFonts w:ascii="Arial" w:hAnsi="Arial" w:cs="Arial"/>
          <w:u w:val="single"/>
        </w:rPr>
        <w:t>Resuélvalo por cálculo relacional</w:t>
      </w:r>
    </w:p>
    <w:p w:rsidR="0033725E" w:rsidRDefault="0033725E" w:rsidP="00B711E3">
      <w:pPr>
        <w:rPr>
          <w:rFonts w:ascii="Arial" w:hAnsi="Arial" w:cs="Arial"/>
          <w:bCs/>
        </w:rPr>
      </w:pPr>
    </w:p>
    <w:p w:rsidR="0033725E" w:rsidRDefault="0033725E" w:rsidP="00B711E3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  <w:lang w:val="es-ES"/>
        </w:rPr>
      </w:pPr>
      <w:r>
        <w:rPr>
          <w:rStyle w:val="txtejemplo011"/>
          <w:rFonts w:ascii="Arial" w:hAnsi="Arial" w:cs="Arial"/>
          <w:color w:val="auto"/>
          <w:sz w:val="20"/>
          <w:szCs w:val="20"/>
        </w:rPr>
        <w:t>(0.5) Seleccione el nombre de los bares que vendan cervezas producidas en el mismo país en donde ellos se encuentran ubicados. R</w:t>
      </w:r>
      <w:r w:rsidRPr="00D41218">
        <w:rPr>
          <w:rFonts w:ascii="Arial" w:hAnsi="Arial" w:cs="Arial"/>
          <w:u w:val="single"/>
        </w:rPr>
        <w:t xml:space="preserve">esuélvalo por </w:t>
      </w:r>
      <w:r>
        <w:rPr>
          <w:rFonts w:ascii="Arial" w:hAnsi="Arial" w:cs="Arial"/>
          <w:u w:val="single"/>
        </w:rPr>
        <w:t xml:space="preserve">cálculo </w:t>
      </w:r>
      <w:r w:rsidRPr="00D41218">
        <w:rPr>
          <w:rFonts w:ascii="Arial" w:hAnsi="Arial" w:cs="Arial"/>
          <w:u w:val="single"/>
        </w:rPr>
        <w:t>relacional.</w:t>
      </w:r>
    </w:p>
    <w:p w:rsidR="0033725E" w:rsidRDefault="0033725E" w:rsidP="00B711E3">
      <w:pPr>
        <w:jc w:val="both"/>
        <w:rPr>
          <w:rFonts w:ascii="Arial" w:hAnsi="Arial" w:cs="Arial"/>
          <w:highlight w:val="green"/>
        </w:rPr>
      </w:pPr>
    </w:p>
    <w:p w:rsidR="0033725E" w:rsidRDefault="0033725E" w:rsidP="00B711E3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>
        <w:rPr>
          <w:rStyle w:val="txtejemplo011"/>
          <w:rFonts w:ascii="Arial" w:hAnsi="Arial" w:cs="Arial"/>
          <w:color w:val="auto"/>
          <w:sz w:val="20"/>
          <w:szCs w:val="20"/>
        </w:rPr>
        <w:t xml:space="preserve"> (0.5) </w:t>
      </w:r>
      <w:r>
        <w:rPr>
          <w:rFonts w:ascii="Arial" w:hAnsi="Arial" w:cs="Arial"/>
        </w:rPr>
        <w:t xml:space="preserve">Seleccione la cédula de los clientes que han calificado la cerveza de código 456 pero que no han calificado la cerveza de código 789. </w:t>
      </w:r>
      <w:r w:rsidRPr="00D41218">
        <w:rPr>
          <w:rFonts w:ascii="Arial" w:hAnsi="Arial" w:cs="Arial"/>
          <w:u w:val="single"/>
        </w:rPr>
        <w:t xml:space="preserve">Resuélvalo por </w:t>
      </w:r>
      <w:r>
        <w:rPr>
          <w:rFonts w:ascii="Arial" w:hAnsi="Arial" w:cs="Arial"/>
          <w:u w:val="single"/>
        </w:rPr>
        <w:t>álgebra</w:t>
      </w:r>
      <w:r w:rsidRPr="00D41218">
        <w:rPr>
          <w:rFonts w:ascii="Arial" w:hAnsi="Arial" w:cs="Arial"/>
          <w:u w:val="single"/>
        </w:rPr>
        <w:t xml:space="preserve"> relacional.  </w:t>
      </w:r>
    </w:p>
    <w:p w:rsidR="0033725E" w:rsidRDefault="0033725E" w:rsidP="00B711E3">
      <w:pPr>
        <w:jc w:val="both"/>
        <w:rPr>
          <w:rFonts w:ascii="Arial" w:hAnsi="Arial" w:cs="Arial"/>
          <w:highlight w:val="green"/>
        </w:rPr>
      </w:pPr>
    </w:p>
    <w:p w:rsidR="0033725E" w:rsidRDefault="0033725E" w:rsidP="0072011E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>
        <w:rPr>
          <w:rStyle w:val="txtejemplo011"/>
          <w:rFonts w:ascii="Arial" w:hAnsi="Arial" w:cs="Arial"/>
          <w:color w:val="auto"/>
          <w:sz w:val="20"/>
          <w:szCs w:val="20"/>
        </w:rPr>
        <w:t xml:space="preserve">(0.5) </w:t>
      </w:r>
      <w:r>
        <w:rPr>
          <w:rFonts w:ascii="Arial" w:hAnsi="Arial" w:cs="Arial"/>
        </w:rPr>
        <w:t>Explicar brevemente cuál es el resultado de las siguientes operaciones:</w:t>
      </w:r>
    </w:p>
    <w:p w:rsidR="0033725E" w:rsidRDefault="0033725E" w:rsidP="0072011E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B8590F">
      <w:pPr>
        <w:ind w:left="360"/>
        <w:jc w:val="both"/>
        <w:rPr>
          <w:b/>
          <w:sz w:val="22"/>
          <w:lang w:val="en-GB"/>
        </w:rPr>
      </w:pPr>
      <w:r w:rsidRPr="00EB5FE1">
        <w:rPr>
          <w:sz w:val="22"/>
          <w:lang w:val="en-US"/>
        </w:rPr>
        <w:t>4.1</w:t>
      </w:r>
      <w:r>
        <w:rPr>
          <w:b/>
          <w:sz w:val="22"/>
          <w:lang w:val="en-US"/>
        </w:rPr>
        <w:t xml:space="preserve"> </w:t>
      </w:r>
      <w:r w:rsidRPr="0072011E">
        <w:rPr>
          <w:b/>
          <w:sz w:val="22"/>
          <w:lang w:val="en-GB"/>
        </w:rPr>
        <w:t xml:space="preserve">DELETE FROM OFERTA </w:t>
      </w:r>
    </w:p>
    <w:p w:rsidR="0033725E" w:rsidRDefault="0033725E" w:rsidP="00DB2448">
      <w:pPr>
        <w:ind w:left="360"/>
        <w:jc w:val="both"/>
        <w:rPr>
          <w:b/>
          <w:sz w:val="22"/>
          <w:lang w:val="en-GB"/>
        </w:rPr>
      </w:pPr>
      <w:r>
        <w:rPr>
          <w:sz w:val="22"/>
          <w:lang w:val="en-US"/>
        </w:rPr>
        <w:t xml:space="preserve">      </w:t>
      </w:r>
      <w:r w:rsidRPr="0072011E">
        <w:rPr>
          <w:b/>
          <w:sz w:val="22"/>
          <w:lang w:val="en-GB"/>
        </w:rPr>
        <w:t xml:space="preserve">WHERE BAR IN </w:t>
      </w:r>
      <w:r>
        <w:rPr>
          <w:b/>
          <w:sz w:val="22"/>
          <w:lang w:val="en-GB"/>
        </w:rPr>
        <w:t xml:space="preserve"> (SELECT b.có</w:t>
      </w:r>
      <w:r w:rsidRPr="0072011E">
        <w:rPr>
          <w:b/>
          <w:sz w:val="22"/>
          <w:lang w:val="en-GB"/>
        </w:rPr>
        <w:t>digo FROM BAR</w:t>
      </w:r>
      <w:r>
        <w:rPr>
          <w:b/>
          <w:sz w:val="22"/>
          <w:lang w:val="en-GB"/>
        </w:rPr>
        <w:t xml:space="preserve"> b, CIUDAD c</w:t>
      </w:r>
      <w:r w:rsidRPr="0072011E">
        <w:rPr>
          <w:b/>
          <w:sz w:val="22"/>
          <w:lang w:val="en-GB"/>
        </w:rPr>
        <w:t xml:space="preserve"> </w:t>
      </w:r>
    </w:p>
    <w:p w:rsidR="0033725E" w:rsidRPr="00DB2448" w:rsidRDefault="0033725E" w:rsidP="0072011E">
      <w:pPr>
        <w:ind w:left="708" w:firstLine="708"/>
        <w:jc w:val="both"/>
        <w:rPr>
          <w:b/>
          <w:sz w:val="22"/>
          <w:lang w:val="es-ES"/>
        </w:rPr>
      </w:pPr>
      <w:r w:rsidRPr="00DB2448">
        <w:rPr>
          <w:b/>
          <w:sz w:val="22"/>
          <w:lang w:val="es-ES"/>
        </w:rPr>
        <w:t xml:space="preserve">                     WHERE b.ciudad = c.código AND c.nombre = “MEDELLÍN”);</w:t>
      </w:r>
    </w:p>
    <w:p w:rsidR="0033725E" w:rsidRPr="00DB2448" w:rsidRDefault="0033725E" w:rsidP="0072011E">
      <w:pPr>
        <w:jc w:val="both"/>
        <w:rPr>
          <w:sz w:val="22"/>
          <w:lang w:val="es-ES"/>
        </w:rPr>
      </w:pPr>
    </w:p>
    <w:p w:rsidR="0033725E" w:rsidRPr="0092576F" w:rsidRDefault="0033725E" w:rsidP="0072011E">
      <w:pPr>
        <w:jc w:val="both"/>
        <w:rPr>
          <w:b/>
          <w:sz w:val="22"/>
          <w:lang w:val="en-GB"/>
        </w:rPr>
      </w:pPr>
      <w:r w:rsidRPr="00DB2448">
        <w:rPr>
          <w:b/>
          <w:sz w:val="22"/>
          <w:lang w:val="es-ES"/>
        </w:rPr>
        <w:t xml:space="preserve">     </w:t>
      </w:r>
      <w:r w:rsidRPr="0092576F">
        <w:rPr>
          <w:sz w:val="22"/>
          <w:lang w:val="en-GB"/>
        </w:rPr>
        <w:t>4.2</w:t>
      </w:r>
      <w:r w:rsidRPr="0092576F">
        <w:rPr>
          <w:b/>
          <w:sz w:val="22"/>
          <w:lang w:val="en-GB"/>
        </w:rPr>
        <w:t xml:space="preserve"> INSERT  INTO  CALIFICACION VALUES (12345, NULL, 5);</w:t>
      </w:r>
    </w:p>
    <w:p w:rsidR="0033725E" w:rsidRPr="0092576F" w:rsidRDefault="0033725E" w:rsidP="0072011E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lang w:val="en-GB"/>
        </w:rPr>
      </w:pPr>
    </w:p>
    <w:p w:rsidR="0033725E" w:rsidRPr="00D41218" w:rsidRDefault="0033725E" w:rsidP="00D41218">
      <w:pPr>
        <w:jc w:val="both"/>
        <w:rPr>
          <w:sz w:val="22"/>
          <w:u w:val="single"/>
        </w:rPr>
      </w:pPr>
      <w:r w:rsidRPr="00D41218">
        <w:rPr>
          <w:sz w:val="22"/>
          <w:u w:val="single"/>
        </w:rPr>
        <w:t xml:space="preserve">Usando S.Q.L  resuelva las siguientes preguntas:  </w:t>
      </w:r>
    </w:p>
    <w:p w:rsidR="0033725E" w:rsidRPr="00D41218" w:rsidRDefault="0033725E" w:rsidP="00D41218">
      <w:pPr>
        <w:jc w:val="both"/>
        <w:rPr>
          <w:sz w:val="22"/>
        </w:rPr>
      </w:pPr>
    </w:p>
    <w:p w:rsidR="0033725E" w:rsidRDefault="0033725E" w:rsidP="00FA59A7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Style w:val="txtejemplo011"/>
          <w:rFonts w:ascii="Arial" w:hAnsi="Arial" w:cs="Arial"/>
          <w:color w:val="auto"/>
          <w:sz w:val="20"/>
          <w:szCs w:val="20"/>
        </w:rPr>
      </w:pPr>
      <w:r>
        <w:rPr>
          <w:rStyle w:val="txtejemplo011"/>
          <w:rFonts w:ascii="Arial" w:hAnsi="Arial" w:cs="Arial"/>
          <w:color w:val="auto"/>
          <w:sz w:val="20"/>
          <w:szCs w:val="20"/>
        </w:rPr>
        <w:t>(0.5) Hallar el nombre de todas las cervezas colombianas que se ofrezcan en por lo menos 4 bares diferentes.</w:t>
      </w:r>
    </w:p>
    <w:p w:rsidR="0033725E" w:rsidRDefault="0033725E" w:rsidP="0078020F">
      <w:pPr>
        <w:overflowPunct/>
        <w:autoSpaceDE/>
        <w:autoSpaceDN/>
        <w:adjustRightInd/>
        <w:ind w:left="360"/>
        <w:jc w:val="both"/>
        <w:textAlignment w:val="auto"/>
        <w:rPr>
          <w:rStyle w:val="txtejemplo011"/>
          <w:rFonts w:ascii="Arial" w:hAnsi="Arial" w:cs="Arial"/>
          <w:color w:val="auto"/>
          <w:sz w:val="20"/>
          <w:szCs w:val="20"/>
        </w:rPr>
      </w:pPr>
    </w:p>
    <w:p w:rsidR="0033725E" w:rsidRDefault="0033725E" w:rsidP="0078020F">
      <w:pPr>
        <w:overflowPunct/>
        <w:autoSpaceDE/>
        <w:autoSpaceDN/>
        <w:adjustRightInd/>
        <w:jc w:val="both"/>
        <w:textAlignment w:val="auto"/>
        <w:rPr>
          <w:rStyle w:val="txtejemplo011"/>
          <w:rFonts w:ascii="Arial" w:hAnsi="Arial" w:cs="Arial"/>
          <w:color w:val="auto"/>
          <w:sz w:val="20"/>
          <w:szCs w:val="20"/>
        </w:rPr>
      </w:pPr>
    </w:p>
    <w:p w:rsidR="0033725E" w:rsidRDefault="0033725E" w:rsidP="00FA59A7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 w:rsidRPr="00FA59A7">
        <w:rPr>
          <w:rFonts w:ascii="Arial" w:hAnsi="Arial" w:cs="Arial"/>
        </w:rPr>
        <w:t>(</w:t>
      </w:r>
      <w:r>
        <w:rPr>
          <w:rStyle w:val="txtejemplo011"/>
          <w:rFonts w:ascii="Arial" w:hAnsi="Arial" w:cs="Arial"/>
          <w:color w:val="auto"/>
          <w:sz w:val="20"/>
          <w:szCs w:val="20"/>
        </w:rPr>
        <w:t>0.5</w:t>
      </w:r>
      <w:r w:rsidRPr="00FA59A7">
        <w:rPr>
          <w:rFonts w:ascii="Arial" w:hAnsi="Arial" w:cs="Arial"/>
        </w:rPr>
        <w:t>) Para las cervezas</w:t>
      </w:r>
      <w:r>
        <w:rPr>
          <w:rFonts w:ascii="Arial" w:hAnsi="Arial" w:cs="Arial"/>
        </w:rPr>
        <w:t xml:space="preserve"> alemanas hallar el nombre y el país de origen  d</w:t>
      </w:r>
      <w:r w:rsidRPr="00FA59A7">
        <w:rPr>
          <w:rFonts w:ascii="Arial" w:hAnsi="Arial" w:cs="Arial"/>
        </w:rPr>
        <w:t xml:space="preserve">e los </w:t>
      </w:r>
      <w:r>
        <w:rPr>
          <w:rFonts w:ascii="Arial" w:hAnsi="Arial" w:cs="Arial"/>
        </w:rPr>
        <w:t>clientes</w:t>
      </w:r>
      <w:r w:rsidRPr="00FA59A7">
        <w:rPr>
          <w:rFonts w:ascii="Arial" w:hAnsi="Arial" w:cs="Arial"/>
        </w:rPr>
        <w:t xml:space="preserve"> que las calificaron sobre </w:t>
      </w:r>
      <w:r>
        <w:rPr>
          <w:rFonts w:ascii="Arial" w:hAnsi="Arial" w:cs="Arial"/>
        </w:rPr>
        <w:t>3.0</w:t>
      </w:r>
    </w:p>
    <w:p w:rsidR="0033725E" w:rsidRDefault="0033725E" w:rsidP="0078020F">
      <w:pPr>
        <w:pStyle w:val="ListParagraph"/>
        <w:rPr>
          <w:rFonts w:ascii="Arial" w:hAnsi="Arial" w:cs="Arial"/>
        </w:rPr>
      </w:pPr>
    </w:p>
    <w:p w:rsidR="0033725E" w:rsidRDefault="0033725E" w:rsidP="0078020F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FA59A7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 w:rsidRPr="00FA59A7">
        <w:rPr>
          <w:rFonts w:ascii="Arial" w:hAnsi="Arial" w:cs="Arial"/>
        </w:rPr>
        <w:t>(</w:t>
      </w:r>
      <w:r>
        <w:rPr>
          <w:rFonts w:ascii="Arial" w:hAnsi="Arial" w:cs="Arial"/>
        </w:rPr>
        <w:t>0.5</w:t>
      </w:r>
      <w:r w:rsidRPr="00FA59A7">
        <w:rPr>
          <w:rFonts w:ascii="Arial" w:hAnsi="Arial" w:cs="Arial"/>
        </w:rPr>
        <w:t>) Hallar el bar que</w:t>
      </w:r>
      <w:r>
        <w:rPr>
          <w:rFonts w:ascii="Arial" w:hAnsi="Arial" w:cs="Arial"/>
        </w:rPr>
        <w:t xml:space="preserve"> más frecuentan los clientes argentinos</w:t>
      </w:r>
      <w:r w:rsidRPr="00FA59A7">
        <w:rPr>
          <w:rFonts w:ascii="Arial" w:hAnsi="Arial" w:cs="Arial"/>
        </w:rPr>
        <w:t>.</w:t>
      </w:r>
      <w:r w:rsidRPr="00FA59A7">
        <w:rPr>
          <w:rFonts w:ascii="Arial" w:hAnsi="Arial" w:cs="Arial"/>
        </w:rPr>
        <w:tab/>
      </w:r>
    </w:p>
    <w:p w:rsidR="0033725E" w:rsidRDefault="0033725E" w:rsidP="00F32B81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F32B81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F32B81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Pr="00FA59A7" w:rsidRDefault="0033725E" w:rsidP="00F32B81">
      <w:pPr>
        <w:pStyle w:val="ListParagraph"/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 w:rsidRPr="00FA59A7">
        <w:rPr>
          <w:rFonts w:ascii="Arial" w:hAnsi="Arial" w:cs="Arial"/>
        </w:rPr>
        <w:t>(</w:t>
      </w:r>
      <w:r>
        <w:rPr>
          <w:rFonts w:ascii="Arial" w:hAnsi="Arial" w:cs="Arial"/>
        </w:rPr>
        <w:t>0.5</w:t>
      </w:r>
      <w:r w:rsidRPr="00FA59A7">
        <w:rPr>
          <w:rFonts w:ascii="Arial" w:hAnsi="Arial" w:cs="Arial"/>
        </w:rPr>
        <w:t>)</w:t>
      </w:r>
      <w:r w:rsidRPr="00F32B81">
        <w:rPr>
          <w:rFonts w:ascii="Arial" w:hAnsi="Arial" w:cs="Arial"/>
        </w:rPr>
        <w:t xml:space="preserve"> Hallar el nombre de los bares que nadie frecuenta.</w:t>
      </w:r>
      <w:r>
        <w:rPr>
          <w:rFonts w:ascii="Arial" w:hAnsi="Arial" w:cs="Arial"/>
        </w:rPr>
        <w:t xml:space="preserve"> Es decir, no hay clientes asignados a ese bar. </w:t>
      </w:r>
    </w:p>
    <w:p w:rsidR="0033725E" w:rsidRDefault="0033725E" w:rsidP="0078020F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78020F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Pr="00FA59A7" w:rsidRDefault="0033725E" w:rsidP="0078020F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FA59A7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  <w:r w:rsidRPr="00FA59A7">
        <w:rPr>
          <w:rFonts w:ascii="Arial" w:hAnsi="Arial" w:cs="Arial"/>
        </w:rPr>
        <w:t>(</w:t>
      </w:r>
      <w:r>
        <w:rPr>
          <w:rFonts w:ascii="Arial" w:hAnsi="Arial" w:cs="Arial"/>
        </w:rPr>
        <w:t>0.5</w:t>
      </w:r>
      <w:r w:rsidRPr="00FA59A7">
        <w:rPr>
          <w:rFonts w:ascii="Arial" w:hAnsi="Arial" w:cs="Arial"/>
        </w:rPr>
        <w:t xml:space="preserve">) Hallar la máxima calificación alcanzada por cada cerveza. </w:t>
      </w:r>
      <w:bookmarkStart w:id="0" w:name="_GoBack"/>
      <w:bookmarkEnd w:id="0"/>
    </w:p>
    <w:p w:rsidR="0033725E" w:rsidRDefault="0033725E" w:rsidP="00BA7717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BA7717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Pr="00FA59A7" w:rsidRDefault="0033725E" w:rsidP="00BA7717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</w:rPr>
      </w:pPr>
    </w:p>
    <w:p w:rsidR="0033725E" w:rsidRDefault="0033725E" w:rsidP="00FA59A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59A7">
        <w:rPr>
          <w:rFonts w:ascii="Arial" w:hAnsi="Arial" w:cs="Arial"/>
        </w:rPr>
        <w:t xml:space="preserve">(0.5) Para </w:t>
      </w:r>
      <w:r w:rsidRPr="00B8590F">
        <w:rPr>
          <w:rFonts w:ascii="Arial" w:hAnsi="Arial" w:cs="Arial"/>
          <w:u w:val="single"/>
        </w:rPr>
        <w:t>cada</w:t>
      </w:r>
      <w:r w:rsidRPr="00FA59A7">
        <w:rPr>
          <w:rFonts w:ascii="Arial" w:hAnsi="Arial" w:cs="Arial"/>
        </w:rPr>
        <w:t xml:space="preserve"> cerveza hallar los </w:t>
      </w:r>
      <w:r>
        <w:rPr>
          <w:rFonts w:ascii="Arial" w:hAnsi="Arial" w:cs="Arial"/>
        </w:rPr>
        <w:t>clientes</w:t>
      </w:r>
      <w:r w:rsidRPr="00FA59A7">
        <w:rPr>
          <w:rFonts w:ascii="Arial" w:hAnsi="Arial" w:cs="Arial"/>
        </w:rPr>
        <w:t xml:space="preserve"> que han calificado dicha cerveza con un valor mayor o igual al promedio obtenido por todos los </w:t>
      </w:r>
      <w:r>
        <w:rPr>
          <w:rFonts w:ascii="Arial" w:hAnsi="Arial" w:cs="Arial"/>
        </w:rPr>
        <w:t>clientes</w:t>
      </w:r>
      <w:r w:rsidRPr="00FA59A7">
        <w:rPr>
          <w:rFonts w:ascii="Arial" w:hAnsi="Arial" w:cs="Arial"/>
        </w:rPr>
        <w:t xml:space="preserve"> que calificaron </w:t>
      </w:r>
      <w:r w:rsidRPr="00B8590F">
        <w:rPr>
          <w:rFonts w:ascii="Arial" w:hAnsi="Arial" w:cs="Arial"/>
          <w:u w:val="single"/>
        </w:rPr>
        <w:t>esa</w:t>
      </w:r>
      <w:r w:rsidRPr="00FA59A7">
        <w:rPr>
          <w:rFonts w:ascii="Arial" w:hAnsi="Arial" w:cs="Arial"/>
        </w:rPr>
        <w:t xml:space="preserve"> cerveza.</w:t>
      </w:r>
    </w:p>
    <w:p w:rsidR="0033725E" w:rsidRDefault="0033725E" w:rsidP="00BA7717">
      <w:pPr>
        <w:rPr>
          <w:rFonts w:ascii="Arial" w:hAnsi="Arial" w:cs="Arial"/>
        </w:rPr>
      </w:pPr>
      <w:r>
        <w:rPr>
          <w:noProof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43.95pt;margin-top:8.5pt;width:322.5pt;height:9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">
            <v:textbox>
              <w:txbxContent>
                <w:p w:rsidR="0033725E" w:rsidRPr="00C8614B" w:rsidRDefault="0033725E">
                  <w:pPr>
                    <w:rPr>
                      <w:b/>
                    </w:rPr>
                  </w:pPr>
                  <w:r w:rsidRPr="00C8614B">
                    <w:rPr>
                      <w:b/>
                    </w:rPr>
                    <w:t>EJEMPLO</w:t>
                  </w:r>
                </w:p>
                <w:p w:rsidR="0033725E" w:rsidRDefault="0033725E"/>
                <w:p w:rsidR="0033725E" w:rsidRDefault="0033725E">
                  <w:r>
                    <w:t>Cliente</w:t>
                  </w:r>
                  <w:r>
                    <w:tab/>
                    <w:t>Cerveza</w:t>
                  </w:r>
                  <w:r>
                    <w:tab/>
                    <w:t xml:space="preserve">   Calificación</w:t>
                  </w:r>
                </w:p>
                <w:p w:rsidR="0033725E" w:rsidRDefault="0033725E">
                  <w:r>
                    <w:t>101</w:t>
                  </w:r>
                  <w:r>
                    <w:tab/>
                    <w:t>XXX</w:t>
                  </w:r>
                  <w:r>
                    <w:tab/>
                    <w:t xml:space="preserve">   3.0</w:t>
                  </w:r>
                </w:p>
                <w:p w:rsidR="0033725E" w:rsidRDefault="0033725E">
                  <w:r>
                    <w:t>102</w:t>
                  </w:r>
                  <w:r>
                    <w:tab/>
                    <w:t>XXX</w:t>
                  </w:r>
                  <w:r>
                    <w:tab/>
                    <w:t xml:space="preserve">   4.0</w:t>
                  </w:r>
                </w:p>
                <w:p w:rsidR="0033725E" w:rsidRDefault="0033725E">
                  <w:r>
                    <w:t>103</w:t>
                  </w:r>
                  <w:r>
                    <w:tab/>
                    <w:t>YYY</w:t>
                  </w:r>
                  <w:r>
                    <w:tab/>
                    <w:t xml:space="preserve">   2.0</w:t>
                  </w:r>
                </w:p>
                <w:p w:rsidR="0033725E" w:rsidRDefault="0033725E">
                  <w:r>
                    <w:t>104</w:t>
                  </w:r>
                  <w:r>
                    <w:tab/>
                    <w:t>XXX</w:t>
                  </w:r>
                  <w:r>
                    <w:tab/>
                    <w:t xml:space="preserve">   3.5</w:t>
                  </w:r>
                </w:p>
                <w:p w:rsidR="0033725E" w:rsidRDefault="0033725E"/>
              </w:txbxContent>
            </v:textbox>
          </v:shape>
        </w:pict>
      </w:r>
    </w:p>
    <w:p w:rsidR="0033725E" w:rsidRPr="00BA7717" w:rsidRDefault="0033725E" w:rsidP="00BA7717">
      <w:pPr>
        <w:rPr>
          <w:rFonts w:ascii="Arial" w:hAnsi="Arial" w:cs="Arial"/>
        </w:rPr>
      </w:pPr>
      <w:r>
        <w:rPr>
          <w:noProof/>
          <w:lang w:val="es-CO" w:eastAsia="es-CO"/>
        </w:rPr>
        <w:pict>
          <v:shape id="1 Cuadro de texto" o:spid="_x0000_s1027" type="#_x0000_t202" style="position:absolute;margin-left:205.95pt;margin-top:3pt;width:151.5pt;height:86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" strokeweight=".5pt">
            <v:textbox>
              <w:txbxContent>
                <w:p w:rsidR="0033725E" w:rsidRPr="00B8590F" w:rsidRDefault="0033725E">
                  <w:pPr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Para la Cerveza XXX el promedio de calificación es 3.5, luego los Clientes que han dado una calificación Mayor o igual al promedio para esa misma cerveza son el 102 y el 104</w:t>
                  </w:r>
                </w:p>
              </w:txbxContent>
            </v:textbox>
          </v:shape>
        </w:pict>
      </w:r>
    </w:p>
    <w:p w:rsidR="0033725E" w:rsidRDefault="0033725E"/>
    <w:sectPr w:rsidR="0033725E" w:rsidSect="00E6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83547"/>
    <w:multiLevelType w:val="hybridMultilevel"/>
    <w:tmpl w:val="75AA63F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32B11"/>
    <w:rsid w:val="00020738"/>
    <w:rsid w:val="000A3E0F"/>
    <w:rsid w:val="000C5E66"/>
    <w:rsid w:val="00311FC3"/>
    <w:rsid w:val="00313166"/>
    <w:rsid w:val="0033725E"/>
    <w:rsid w:val="004962E3"/>
    <w:rsid w:val="004C55A1"/>
    <w:rsid w:val="00595510"/>
    <w:rsid w:val="005C6A50"/>
    <w:rsid w:val="0072011E"/>
    <w:rsid w:val="0078020F"/>
    <w:rsid w:val="007B331E"/>
    <w:rsid w:val="00841A92"/>
    <w:rsid w:val="00856389"/>
    <w:rsid w:val="008A4AE2"/>
    <w:rsid w:val="0092576F"/>
    <w:rsid w:val="00934EBE"/>
    <w:rsid w:val="0093719E"/>
    <w:rsid w:val="00940397"/>
    <w:rsid w:val="009B10F5"/>
    <w:rsid w:val="009D2E2D"/>
    <w:rsid w:val="00A31091"/>
    <w:rsid w:val="00A32B11"/>
    <w:rsid w:val="00AA7CD2"/>
    <w:rsid w:val="00B646E2"/>
    <w:rsid w:val="00B711E3"/>
    <w:rsid w:val="00B83113"/>
    <w:rsid w:val="00B8590F"/>
    <w:rsid w:val="00BA7717"/>
    <w:rsid w:val="00C141DF"/>
    <w:rsid w:val="00C55098"/>
    <w:rsid w:val="00C629B2"/>
    <w:rsid w:val="00C8614B"/>
    <w:rsid w:val="00CA5F72"/>
    <w:rsid w:val="00D26682"/>
    <w:rsid w:val="00D41218"/>
    <w:rsid w:val="00DB2448"/>
    <w:rsid w:val="00E649E2"/>
    <w:rsid w:val="00EB0501"/>
    <w:rsid w:val="00EB5FE1"/>
    <w:rsid w:val="00F1434E"/>
    <w:rsid w:val="00F32B81"/>
    <w:rsid w:val="00F86518"/>
    <w:rsid w:val="00F93CC0"/>
    <w:rsid w:val="00FA5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B11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tejemplo011">
    <w:name w:val="txtejemplo011"/>
    <w:basedOn w:val="DefaultParagraphFont"/>
    <w:uiPriority w:val="99"/>
    <w:rsid w:val="00B711E3"/>
    <w:rPr>
      <w:rFonts w:ascii="Verdana" w:hAnsi="Verdana" w:cs="Times New Roman"/>
      <w:color w:val="000099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D412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B85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590F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70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2</Pages>
  <Words>584</Words>
  <Characters>3218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BASES DE DATOS</dc:title>
  <dc:subject/>
  <dc:creator>ARTICA-HL7</dc:creator>
  <cp:keywords/>
  <dc:description/>
  <cp:lastModifiedBy>pc</cp:lastModifiedBy>
  <cp:revision>21</cp:revision>
  <cp:lastPrinted>2012-05-18T18:31:00Z</cp:lastPrinted>
  <dcterms:created xsi:type="dcterms:W3CDTF">2012-05-18T17:13:00Z</dcterms:created>
  <dcterms:modified xsi:type="dcterms:W3CDTF">2012-05-18T18:40:00Z</dcterms:modified>
</cp:coreProperties>
</file>